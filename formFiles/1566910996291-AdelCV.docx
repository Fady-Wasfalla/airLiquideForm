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259" w:type="dxa"/>
          <w:right w:w="115" w:type="dxa"/>
        </w:tblCellMar>
        <w:tblLook w:val="04A0" w:firstRow="1" w:lastRow="0" w:firstColumn="1" w:lastColumn="0" w:noHBand="0" w:noVBand="1"/>
      </w:tblPr>
      <w:tblGrid>
        <w:gridCol w:w="4405"/>
        <w:gridCol w:w="7830"/>
      </w:tblGrid>
      <w:tr w:rsidR="00307B35" w:rsidRPr="00012A17" w:rsidTr="00012A17">
        <w:trPr>
          <w:trHeight w:val="1372"/>
        </w:trPr>
        <w:tc>
          <w:tcPr>
            <w:tcW w:w="4405" w:type="dxa"/>
            <w:shd w:val="clear" w:color="auto" w:fill="auto"/>
          </w:tcPr>
          <w:p w:rsidR="00307B35" w:rsidRPr="00012A17" w:rsidRDefault="00E30270" w:rsidP="00B717B3">
            <w:pPr>
              <w:tabs>
                <w:tab w:val="left" w:pos="2952"/>
              </w:tabs>
              <w:spacing w:before="280"/>
              <w:ind w:left="144"/>
              <w:rPr>
                <w:rFonts w:ascii="Arimo" w:hAnsi="Arimo" w:cs="Arimo"/>
                <w:b/>
                <w:color w:val="FFFFFF" w:themeColor="background1"/>
                <w:sz w:val="72"/>
              </w:rPr>
            </w:pPr>
            <w:r>
              <w:rPr>
                <w:rFonts w:ascii="Arimo" w:hAnsi="Arimo" w:cs="Arimo"/>
                <w:noProof/>
                <w:color w:val="FFFFFF" w:themeColor="background1"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5A16480" wp14:editId="5337DC90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-40005</wp:posOffset>
                      </wp:positionV>
                      <wp:extent cx="2804160" cy="100812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008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13.2pt;margin-top:-3.15pt;width:220.8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" fillcolor="#393737 [814]" strokecolor="#1f3763 [1604]" strokeweight="1pt"/>
                  </w:pict>
                </mc:Fallback>
              </mc:AlternateContent>
            </w:r>
            <w:r w:rsidR="00307B35" w:rsidRPr="00012A17">
              <w:rPr>
                <w:rFonts w:ascii="Arimo" w:hAnsi="Arimo" w:cs="Arimo"/>
                <w:color w:val="FFFFFF" w:themeColor="background1"/>
                <w:sz w:val="72"/>
              </w:rPr>
              <w:t>John</w:t>
            </w:r>
            <w:r w:rsidR="00307B35" w:rsidRPr="00012A17">
              <w:rPr>
                <w:rFonts w:ascii="Arimo" w:hAnsi="Arimo" w:cs="Arimo"/>
                <w:sz w:val="72"/>
              </w:rPr>
              <w:t xml:space="preserve"> </w:t>
            </w:r>
            <w:r w:rsidR="00307B35" w:rsidRPr="00012A17">
              <w:rPr>
                <w:rFonts w:ascii="Arimo" w:hAnsi="Arimo" w:cs="Arimo"/>
                <w:b/>
                <w:color w:val="FFFFFF" w:themeColor="background1"/>
                <w:sz w:val="72"/>
              </w:rPr>
              <w:t>Smith</w:t>
            </w:r>
          </w:p>
          <w:p w:rsidR="00307B35" w:rsidRPr="00012A17" w:rsidRDefault="00307B35" w:rsidP="00B717B3">
            <w:pPr>
              <w:tabs>
                <w:tab w:val="left" w:pos="2952"/>
              </w:tabs>
              <w:ind w:left="144"/>
              <w:rPr>
                <w:rFonts w:ascii="Arimo" w:hAnsi="Arimo" w:cs="Arimo"/>
                <w:b/>
                <w:color w:val="FFFFFF" w:themeColor="background1"/>
                <w:sz w:val="72"/>
              </w:rPr>
            </w:pPr>
            <w:r w:rsidRPr="00012A17">
              <w:rPr>
                <w:rFonts w:ascii="Arimo" w:hAnsi="Arimo" w:cs="Arimo"/>
                <w:color w:val="FFFFFF" w:themeColor="background1"/>
                <w:sz w:val="32"/>
              </w:rPr>
              <w:t>Sales Representative</w:t>
            </w:r>
          </w:p>
        </w:tc>
        <w:tc>
          <w:tcPr>
            <w:tcW w:w="7830" w:type="dxa"/>
            <w:vMerge w:val="restart"/>
          </w:tcPr>
          <w:p w:rsidR="00307B35" w:rsidRPr="00012A17" w:rsidRDefault="00307B35" w:rsidP="00B717B3">
            <w:pPr>
              <w:spacing w:before="280"/>
              <w:ind w:right="288"/>
              <w:outlineLvl w:val="3"/>
              <w:rPr>
                <w:rFonts w:ascii="Arimo" w:eastAsia="Times New Roman" w:hAnsi="Arimo" w:cs="Arimo"/>
                <w:b/>
                <w:bCs/>
                <w:sz w:val="44"/>
                <w:szCs w:val="4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Summary</w:t>
            </w:r>
          </w:p>
          <w:p w:rsidR="00497381" w:rsidRDefault="00497381" w:rsidP="00B717B3">
            <w:pPr>
              <w:ind w:right="288"/>
              <w:rPr>
                <w:rFonts w:ascii="Arimo" w:eastAsia="Times New Roman" w:hAnsi="Arimo" w:cs="Arimo"/>
                <w:color w:val="000000"/>
              </w:rPr>
            </w:pPr>
          </w:p>
          <w:p w:rsidR="00307B35" w:rsidRPr="00012A17" w:rsidRDefault="00004DC7" w:rsidP="00B717B3">
            <w:pPr>
              <w:ind w:right="288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 xml:space="preserve">Computer Science student in the third year </w:t>
            </w:r>
          </w:p>
          <w:p w:rsidR="00307B35" w:rsidRPr="00012A17" w:rsidRDefault="00307B35" w:rsidP="00B717B3">
            <w:pPr>
              <w:ind w:right="288"/>
              <w:rPr>
                <w:rFonts w:ascii="Arimo" w:eastAsia="Times New Roman" w:hAnsi="Arimo" w:cs="Arimo"/>
                <w:b/>
                <w:bCs/>
              </w:rPr>
            </w:pPr>
          </w:p>
        </w:tc>
      </w:tr>
      <w:tr w:rsidR="00307B35" w:rsidRPr="00012A17" w:rsidTr="00012A17">
        <w:trPr>
          <w:trHeight w:val="552"/>
        </w:trPr>
        <w:tc>
          <w:tcPr>
            <w:tcW w:w="4405" w:type="dxa"/>
            <w:vMerge w:val="restart"/>
            <w:shd w:val="clear" w:color="auto" w:fill="auto"/>
          </w:tcPr>
          <w:p w:rsidR="00307B35" w:rsidRPr="00E30270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</w:rPr>
            </w:pPr>
          </w:p>
          <w:p w:rsidR="00307B35" w:rsidRPr="001D7F7C" w:rsidRDefault="00307B35" w:rsidP="00004DC7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Phone: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004DC7">
              <w:rPr>
                <w:rFonts w:ascii="Arimo" w:eastAsia="Times New Roman" w:hAnsi="Arimo" w:cs="Arimo"/>
                <w:color w:val="FFFFFF" w:themeColor="background1"/>
              </w:rPr>
              <w:t>+201012091314</w:t>
            </w:r>
          </w:p>
          <w:p w:rsidR="00307B35" w:rsidRPr="001D7F7C" w:rsidRDefault="00307B35" w:rsidP="00004DC7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Email: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004DC7">
              <w:rPr>
                <w:rFonts w:ascii="Arimo" w:eastAsia="Times New Roman" w:hAnsi="Arimo" w:cs="Arimo"/>
                <w:color w:val="FFFFFF" w:themeColor="background1"/>
              </w:rPr>
              <w:t>mohamedadel1551998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>@gmail.com</w:t>
            </w:r>
          </w:p>
          <w:p w:rsidR="00307B35" w:rsidRPr="00004DC7" w:rsidRDefault="00307B35" w:rsidP="00004DC7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LinkedIn:</w:t>
            </w:r>
            <w:r w:rsidRPr="00012A17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hyperlink r:id="rId7" w:history="1">
              <w:r w:rsidR="00004DC7">
                <w:rPr>
                  <w:rStyle w:val="Hyperlink"/>
                </w:rPr>
                <w:t>https://www.linkedin.com/in/mohamed-adel-034920121/</w:t>
              </w:r>
            </w:hyperlink>
          </w:p>
        </w:tc>
        <w:tc>
          <w:tcPr>
            <w:tcW w:w="7830" w:type="dxa"/>
            <w:vMerge/>
          </w:tcPr>
          <w:p w:rsidR="00307B35" w:rsidRPr="00012A17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</w:tc>
      </w:tr>
      <w:tr w:rsidR="00307B35" w:rsidRPr="00012A17" w:rsidTr="00012A17">
        <w:trPr>
          <w:trHeight w:val="472"/>
        </w:trPr>
        <w:tc>
          <w:tcPr>
            <w:tcW w:w="4405" w:type="dxa"/>
            <w:vMerge/>
            <w:shd w:val="clear" w:color="auto" w:fill="auto"/>
          </w:tcPr>
          <w:p w:rsidR="00307B35" w:rsidRPr="00012A17" w:rsidRDefault="00307B35" w:rsidP="00B717B3">
            <w:pPr>
              <w:ind w:left="144"/>
              <w:rPr>
                <w:rFonts w:ascii="Arimo" w:hAnsi="Arimo" w:cs="Arimo"/>
              </w:rPr>
            </w:pPr>
          </w:p>
        </w:tc>
        <w:tc>
          <w:tcPr>
            <w:tcW w:w="7830" w:type="dxa"/>
            <w:vMerge w:val="restart"/>
            <w:vAlign w:val="bottom"/>
          </w:tcPr>
          <w:p w:rsidR="00307B35" w:rsidRDefault="00307B35" w:rsidP="00B717B3">
            <w:pPr>
              <w:ind w:right="288"/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Experience</w:t>
            </w:r>
          </w:p>
          <w:p w:rsidR="00D37D0B" w:rsidRPr="00D37D0B" w:rsidRDefault="00D37D0B" w:rsidP="00D37D0B">
            <w:pPr>
              <w:ind w:right="288"/>
              <w:rPr>
                <w:rFonts w:ascii="Arimo" w:eastAsia="Times New Roman" w:hAnsi="Arimo" w:cs="Arimo"/>
                <w:color w:val="000000"/>
                <w:sz w:val="32"/>
                <w:szCs w:val="32"/>
                <w:u w:val="single"/>
              </w:rPr>
            </w:pPr>
            <w:r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 xml:space="preserve">  </w:t>
            </w:r>
            <w:r w:rsidRPr="00D37D0B">
              <w:rPr>
                <w:rFonts w:ascii="Arimo" w:eastAsia="Times New Roman" w:hAnsi="Arimo" w:cs="Arimo"/>
                <w:color w:val="000000"/>
                <w:sz w:val="32"/>
                <w:szCs w:val="32"/>
                <w:u w:val="single"/>
              </w:rPr>
              <w:t>Projects:-</w:t>
            </w:r>
          </w:p>
          <w:p w:rsidR="00307B35" w:rsidRPr="001D7F7C" w:rsidRDefault="00307B35" w:rsidP="00004DC7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  <w:p w:rsidR="00D37D0B" w:rsidRPr="00D37D0B" w:rsidRDefault="00D37D0B" w:rsidP="00D37D0B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Full Stack developer using MERN,</w:t>
            </w:r>
            <w:r>
              <w:rPr>
                <w:rFonts w:ascii="Arimo" w:hAnsi="Arimo" w:cs="Arimo"/>
              </w:rPr>
              <w:t xml:space="preserve"> </w:t>
            </w:r>
            <w:r w:rsidRPr="00D37D0B">
              <w:rPr>
                <w:rFonts w:ascii="Arimo" w:hAnsi="Arimo" w:cs="Arimo"/>
              </w:rPr>
              <w:t xml:space="preserve">This </w:t>
            </w:r>
            <w:r>
              <w:rPr>
                <w:rFonts w:ascii="Arimo" w:hAnsi="Arimo" w:cs="Arimo"/>
              </w:rPr>
              <w:t>website</w:t>
            </w:r>
            <w:r w:rsidRPr="00D37D0B">
              <w:rPr>
                <w:rFonts w:ascii="Arimo" w:hAnsi="Arimo" w:cs="Arimo"/>
              </w:rPr>
              <w:t xml:space="preserve"> was made in collaboration with </w:t>
            </w:r>
            <w:r>
              <w:rPr>
                <w:rFonts w:ascii="Arimo" w:hAnsi="Arimo" w:cs="Arimo"/>
              </w:rPr>
              <w:t>9</w:t>
            </w:r>
            <w:r w:rsidRPr="00D37D0B">
              <w:rPr>
                <w:rFonts w:ascii="Arimo" w:hAnsi="Arimo" w:cs="Arimo"/>
              </w:rPr>
              <w:t xml:space="preserve"> of my colleague</w:t>
            </w:r>
            <w:r>
              <w:rPr>
                <w:rFonts w:ascii="Arimo" w:hAnsi="Arimo" w:cs="Arimo"/>
              </w:rPr>
              <w:t>s</w:t>
            </w:r>
            <w:r w:rsidRPr="00D37D0B">
              <w:rPr>
                <w:rFonts w:ascii="Arimo" w:hAnsi="Arimo" w:cs="Arimo"/>
              </w:rPr>
              <w:t xml:space="preserve"> (1/2/2019 to 1/5/2019).</w:t>
            </w:r>
          </w:p>
          <w:p w:rsidR="00D37D0B" w:rsidRPr="00D37D0B" w:rsidRDefault="00D37D0B" w:rsidP="00D37D0B">
            <w:pPr>
              <w:ind w:left="720"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</w:p>
          <w:p w:rsidR="00D37D0B" w:rsidRPr="00D37D0B" w:rsidRDefault="00D37D0B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 xml:space="preserve">Computer Architecture Design and Data Path </w:t>
            </w:r>
            <w:r w:rsidRPr="00D37D0B">
              <w:rPr>
                <w:rFonts w:ascii="Arimo" w:hAnsi="Arimo" w:cs="Arimo"/>
              </w:rPr>
              <w:t>Simulator, The</w:t>
            </w:r>
            <w:r w:rsidRPr="00D37D0B">
              <w:rPr>
                <w:rFonts w:ascii="Arimo" w:hAnsi="Arimo" w:cs="Arimo"/>
              </w:rPr>
              <w:t xml:space="preserve"> project’s objective is to design our own Computer Architecture based on our research on different existing Architectures. (1/2/2019 to 1/5/2019)</w:t>
            </w:r>
            <w:r>
              <w:rPr>
                <w:rFonts w:ascii="Arimo" w:hAnsi="Arimo" w:cs="Arimo"/>
              </w:rPr>
              <w:t>.</w:t>
            </w:r>
            <w:r>
              <w:rPr>
                <w:rFonts w:ascii="Arimo" w:hAnsi="Arimo" w:cs="Arimo"/>
              </w:rPr>
              <w:br/>
            </w:r>
          </w:p>
          <w:p w:rsidR="00D37D0B" w:rsidRPr="00D37D0B" w:rsidRDefault="00D37D0B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Design our own operating system with its different features and functi</w:t>
            </w:r>
            <w:r w:rsidRPr="00D37D0B">
              <w:rPr>
                <w:rFonts w:ascii="Arimo" w:hAnsi="Arimo" w:cs="Arimo"/>
              </w:rPr>
              <w:t>onality. (1/2/2019 to 1/5/2019).</w:t>
            </w:r>
            <w:r>
              <w:rPr>
                <w:rFonts w:ascii="Arimo" w:hAnsi="Arimo" w:cs="Arimo"/>
              </w:rPr>
              <w:br/>
            </w:r>
          </w:p>
          <w:p w:rsidR="00307B35" w:rsidRDefault="00D37D0B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IEgypt</w:t>
            </w:r>
            <w:r w:rsidRPr="00D37D0B">
              <w:rPr>
                <w:rFonts w:ascii="Arimo" w:hAnsi="Arimo" w:cs="Arimo"/>
              </w:rPr>
              <w:t xml:space="preserve"> | Web Application</w:t>
            </w:r>
            <w:r w:rsidR="00145CEC">
              <w:rPr>
                <w:rFonts w:ascii="Arimo" w:hAnsi="Arimo" w:cs="Arimo"/>
              </w:rPr>
              <w:t xml:space="preserve"> using </w:t>
            </w:r>
            <w:proofErr w:type="gramStart"/>
            <w:r w:rsidR="00145CEC">
              <w:rPr>
                <w:rFonts w:ascii="Arimo" w:hAnsi="Arimo" w:cs="Arimo"/>
              </w:rPr>
              <w:t>SQL ,</w:t>
            </w:r>
            <w:proofErr w:type="gramEnd"/>
            <w:r w:rsidR="00145CEC">
              <w:rPr>
                <w:rFonts w:ascii="Arimo" w:hAnsi="Arimo" w:cs="Arimo"/>
              </w:rPr>
              <w:t xml:space="preserve"> C# and ASP.NET (1/9/2018 to 1/12</w:t>
            </w:r>
            <w:r w:rsidRPr="00D37D0B">
              <w:rPr>
                <w:rFonts w:ascii="Arimo" w:hAnsi="Arimo" w:cs="Arimo"/>
              </w:rPr>
              <w:t>/2018)</w:t>
            </w:r>
            <w:r w:rsidR="00307B35" w:rsidRPr="00D37D0B">
              <w:rPr>
                <w:rFonts w:ascii="Arimo" w:eastAsia="Times New Roman" w:hAnsi="Arimo" w:cs="Arimo"/>
                <w:color w:val="000000"/>
              </w:rPr>
              <w:t>.</w:t>
            </w:r>
            <w:r>
              <w:rPr>
                <w:rFonts w:ascii="Arimo" w:eastAsia="Times New Roman" w:hAnsi="Arimo" w:cs="Arimo"/>
                <w:color w:val="000000"/>
              </w:rPr>
              <w:br/>
            </w:r>
          </w:p>
          <w:p w:rsidR="00307B35" w:rsidRPr="00D37D0B" w:rsidRDefault="00D37D0B" w:rsidP="00D37D0B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Chabot</w:t>
            </w:r>
            <w:r w:rsidRPr="00D37D0B">
              <w:rPr>
                <w:rFonts w:ascii="Arimo" w:hAnsi="Arimo" w:cs="Arimo"/>
              </w:rPr>
              <w:t xml:space="preserve"> | Your </w:t>
            </w:r>
            <w:r w:rsidRPr="00D37D0B">
              <w:rPr>
                <w:rFonts w:ascii="Arimo" w:hAnsi="Arimo" w:cs="Arimo"/>
              </w:rPr>
              <w:t xml:space="preserve">Diet </w:t>
            </w:r>
            <w:r w:rsidRPr="00D37D0B">
              <w:rPr>
                <w:rFonts w:ascii="Arimo" w:hAnsi="Arimo" w:cs="Arimo"/>
              </w:rPr>
              <w:t xml:space="preserve">Personal Assistant using Prolog </w:t>
            </w:r>
            <w:r w:rsidR="00145CEC" w:rsidRPr="00D37D0B">
              <w:rPr>
                <w:rFonts w:ascii="Arimo" w:hAnsi="Arimo" w:cs="Arimo"/>
              </w:rPr>
              <w:t>(1/2/2017 to 1/5/2017).</w:t>
            </w:r>
            <w:r>
              <w:rPr>
                <w:rFonts w:ascii="Arimo" w:hAnsi="Arimo" w:cs="Arimo"/>
              </w:rPr>
              <w:br/>
            </w:r>
          </w:p>
          <w:p w:rsidR="00D37D0B" w:rsidRPr="00D37D0B" w:rsidRDefault="00D37D0B" w:rsidP="00D37D0B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Super Heroes Chess | Game with OOP using Java (1/2/2017 to 1/5/2017)</w:t>
            </w:r>
            <w:r w:rsidRPr="00D37D0B">
              <w:rPr>
                <w:rFonts w:ascii="Arimo" w:hAnsi="Arimo" w:cs="Arimo"/>
              </w:rPr>
              <w:t>.</w:t>
            </w:r>
            <w:r>
              <w:rPr>
                <w:rFonts w:ascii="Arimo" w:hAnsi="Arimo" w:cs="Arimo"/>
              </w:rPr>
              <w:br/>
            </w:r>
          </w:p>
          <w:p w:rsidR="00D37D0B" w:rsidRPr="00D37D0B" w:rsidRDefault="00145CEC" w:rsidP="00D37D0B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hAnsi="Arimo" w:cs="Arimo"/>
              </w:rPr>
              <w:t xml:space="preserve">Smart parking system using Verilog and FPGA </w:t>
            </w:r>
            <w:r>
              <w:rPr>
                <w:rFonts w:ascii="Arimo" w:hAnsi="Arimo" w:cs="Arimo"/>
              </w:rPr>
              <w:t>(1/9/2018 to 1/12</w:t>
            </w:r>
            <w:r w:rsidRPr="00D37D0B">
              <w:rPr>
                <w:rFonts w:ascii="Arimo" w:hAnsi="Arimo" w:cs="Arimo"/>
              </w:rPr>
              <w:t>/2018)</w:t>
            </w:r>
            <w:r w:rsidRPr="00D37D0B">
              <w:rPr>
                <w:rFonts w:ascii="Arimo" w:eastAsia="Times New Roman" w:hAnsi="Arimo" w:cs="Arimo"/>
                <w:color w:val="000000"/>
              </w:rPr>
              <w:t>.</w:t>
            </w:r>
            <w:r>
              <w:rPr>
                <w:rFonts w:ascii="Arimo" w:eastAsia="Times New Roman" w:hAnsi="Arimo" w:cs="Arimo"/>
                <w:color w:val="000000"/>
              </w:rPr>
              <w:br/>
            </w:r>
          </w:p>
        </w:tc>
      </w:tr>
      <w:tr w:rsidR="00307B35" w:rsidRPr="00012A17" w:rsidTr="00012A17">
        <w:trPr>
          <w:trHeight w:val="339"/>
        </w:trPr>
        <w:tc>
          <w:tcPr>
            <w:tcW w:w="4405" w:type="dxa"/>
            <w:vMerge w:val="restart"/>
            <w:shd w:val="clear" w:color="auto" w:fill="auto"/>
          </w:tcPr>
          <w:p w:rsidR="00307B35" w:rsidRPr="00012A17" w:rsidRDefault="00307B35" w:rsidP="00004DC7">
            <w:pPr>
              <w:spacing w:line="360" w:lineRule="auto"/>
              <w:rPr>
                <w:rFonts w:ascii="Arimo" w:eastAsia="Times New Roman" w:hAnsi="Arimo" w:cs="Arimo"/>
                <w:b/>
                <w:bCs/>
                <w:color w:val="FFFFFF" w:themeColor="background1"/>
                <w:sz w:val="24"/>
                <w:szCs w:val="44"/>
              </w:rPr>
            </w:pPr>
          </w:p>
          <w:p w:rsidR="00307B35" w:rsidRPr="00012A17" w:rsidRDefault="00004DC7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  <w:t>Technical Skills</w:t>
            </w:r>
          </w:p>
          <w:p w:rsidR="00307B35" w:rsidRDefault="00004DC7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>
              <w:rPr>
                <w:rFonts w:ascii="Arimo" w:hAnsi="Arimo" w:cs="Arimo"/>
                <w:color w:val="FFFFFF" w:themeColor="background1"/>
                <w:szCs w:val="22"/>
              </w:rPr>
              <w:t>Java</w:t>
            </w:r>
          </w:p>
          <w:p w:rsidR="00004DC7" w:rsidRDefault="00004DC7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>
              <w:rPr>
                <w:rFonts w:ascii="Arimo" w:hAnsi="Arimo" w:cs="Arimo"/>
                <w:color w:val="FFFFFF" w:themeColor="background1"/>
                <w:szCs w:val="22"/>
              </w:rPr>
              <w:t>SQL</w:t>
            </w:r>
          </w:p>
          <w:p w:rsidR="00004DC7" w:rsidRDefault="00004DC7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proofErr w:type="spellStart"/>
            <w:r>
              <w:rPr>
                <w:rFonts w:ascii="Arimo" w:hAnsi="Arimo" w:cs="Arimo"/>
                <w:color w:val="FFFFFF" w:themeColor="background1"/>
                <w:szCs w:val="22"/>
              </w:rPr>
              <w:t>Paython</w:t>
            </w:r>
            <w:proofErr w:type="spellEnd"/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>
              <w:rPr>
                <w:rFonts w:ascii="Arimo" w:hAnsi="Arimo" w:cs="Arimo"/>
                <w:color w:val="FFFFFF" w:themeColor="background1"/>
                <w:szCs w:val="22"/>
              </w:rPr>
              <w:t>Prolog</w:t>
            </w: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>
              <w:rPr>
                <w:rFonts w:ascii="Arimo" w:hAnsi="Arimo" w:cs="Arimo"/>
                <w:color w:val="FFFFFF" w:themeColor="background1"/>
                <w:szCs w:val="22"/>
              </w:rPr>
              <w:t>Haskell</w:t>
            </w: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proofErr w:type="spellStart"/>
            <w:r>
              <w:rPr>
                <w:rFonts w:ascii="Arimo" w:hAnsi="Arimo" w:cs="Arimo"/>
                <w:color w:val="FFFFFF" w:themeColor="background1"/>
                <w:szCs w:val="22"/>
              </w:rPr>
              <w:t>JavaScrpit</w:t>
            </w:r>
            <w:proofErr w:type="spellEnd"/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>
              <w:rPr>
                <w:rFonts w:ascii="Arimo" w:hAnsi="Arimo" w:cs="Arimo"/>
                <w:color w:val="FFFFFF" w:themeColor="background1"/>
                <w:szCs w:val="22"/>
              </w:rPr>
              <w:t xml:space="preserve">React </w:t>
            </w:r>
          </w:p>
          <w:p w:rsid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307B35" w:rsidRPr="00004DC7" w:rsidRDefault="00004DC7" w:rsidP="00004DC7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proofErr w:type="spellStart"/>
            <w:r>
              <w:rPr>
                <w:rFonts w:ascii="Arimo" w:hAnsi="Arimo" w:cs="Arimo"/>
                <w:color w:val="FFFFFF" w:themeColor="background1"/>
                <w:szCs w:val="22"/>
              </w:rPr>
              <w:t>verilog</w:t>
            </w:r>
            <w:proofErr w:type="spellEnd"/>
          </w:p>
          <w:p w:rsidR="00307B35" w:rsidRPr="00012A17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 w:val="22"/>
                <w:szCs w:val="22"/>
              </w:rPr>
            </w:pPr>
          </w:p>
          <w:p w:rsidR="00307B35" w:rsidRPr="00012A17" w:rsidRDefault="00307B35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  <w:t>Languages</w:t>
            </w:r>
          </w:p>
          <w:p w:rsidR="00307B35" w:rsidRPr="00012A17" w:rsidRDefault="00307B35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2"/>
                <w:szCs w:val="44"/>
              </w:rPr>
            </w:pPr>
          </w:p>
          <w:p w:rsidR="00307B35" w:rsidRPr="00012A17" w:rsidRDefault="00004DC7" w:rsidP="00004DC7">
            <w:pPr>
              <w:ind w:left="144"/>
              <w:rPr>
                <w:rFonts w:ascii="Arimo" w:hAnsi="Arimo" w:cs="Arimo"/>
                <w:color w:val="FFFFFF" w:themeColor="background1"/>
                <w:sz w:val="24"/>
              </w:rPr>
            </w:pPr>
            <w:r>
              <w:rPr>
                <w:rFonts w:ascii="Arimo" w:hAnsi="Arimo" w:cs="Arimo"/>
                <w:color w:val="FFFFFF" w:themeColor="background1"/>
                <w:sz w:val="24"/>
              </w:rPr>
              <w:t>Arabic</w:t>
            </w:r>
            <w:r w:rsidR="00307B35" w:rsidRPr="00012A17">
              <w:rPr>
                <w:rFonts w:ascii="Arimo" w:hAnsi="Arimo" w:cs="Arimo"/>
                <w:color w:val="FFFFFF" w:themeColor="background1"/>
                <w:sz w:val="24"/>
              </w:rPr>
              <w:t xml:space="preserve"> (</w:t>
            </w:r>
            <w:r>
              <w:rPr>
                <w:rFonts w:ascii="Arimo" w:hAnsi="Arimo" w:cs="Arimo"/>
                <w:color w:val="FFFFFF" w:themeColor="background1"/>
                <w:sz w:val="24"/>
              </w:rPr>
              <w:t>Egypt</w:t>
            </w:r>
            <w:r w:rsidR="00307B35" w:rsidRPr="00012A17">
              <w:rPr>
                <w:rFonts w:ascii="Arimo" w:hAnsi="Arimo" w:cs="Arimo"/>
                <w:color w:val="FFFFFF" w:themeColor="background1"/>
                <w:sz w:val="24"/>
              </w:rPr>
              <w:t>)</w:t>
            </w: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  <w:sz w:val="24"/>
              </w:rPr>
            </w:pPr>
          </w:p>
          <w:p w:rsidR="00307B35" w:rsidRPr="00012A17" w:rsidRDefault="00004DC7" w:rsidP="00004DC7">
            <w:pPr>
              <w:ind w:left="144"/>
              <w:rPr>
                <w:rFonts w:ascii="Arimo" w:hAnsi="Arimo" w:cs="Arimo"/>
                <w:color w:val="FFFFFF" w:themeColor="background1"/>
                <w:sz w:val="24"/>
              </w:rPr>
            </w:pPr>
            <w:r>
              <w:rPr>
                <w:rFonts w:ascii="Arimo" w:hAnsi="Arimo" w:cs="Arimo"/>
                <w:color w:val="FFFFFF" w:themeColor="background1"/>
                <w:sz w:val="24"/>
              </w:rPr>
              <w:t>English</w:t>
            </w:r>
            <w:r w:rsidR="00307B35" w:rsidRPr="00012A17">
              <w:rPr>
                <w:rFonts w:ascii="Arimo" w:hAnsi="Arimo" w:cs="Arimo"/>
                <w:color w:val="FFFFFF" w:themeColor="background1"/>
                <w:sz w:val="24"/>
              </w:rPr>
              <w:t xml:space="preserve"> (</w:t>
            </w:r>
            <w:r>
              <w:rPr>
                <w:rFonts w:ascii="Arimo" w:hAnsi="Arimo" w:cs="Arimo"/>
                <w:color w:val="FFFFFF" w:themeColor="background1"/>
                <w:sz w:val="24"/>
              </w:rPr>
              <w:t>United Kingdom</w:t>
            </w:r>
            <w:r w:rsidR="00307B35" w:rsidRPr="00012A17">
              <w:rPr>
                <w:rFonts w:ascii="Arimo" w:hAnsi="Arimo" w:cs="Arimo"/>
                <w:color w:val="FFFFFF" w:themeColor="background1"/>
                <w:sz w:val="24"/>
              </w:rPr>
              <w:t>)</w:t>
            </w: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</w:rPr>
            </w:pPr>
          </w:p>
          <w:p w:rsidR="00307B35" w:rsidRPr="00012A17" w:rsidRDefault="00307B35" w:rsidP="00004DC7">
            <w:pPr>
              <w:rPr>
                <w:rFonts w:ascii="Arimo" w:hAnsi="Arimo" w:cs="Arimo"/>
                <w:color w:val="FFFFFF" w:themeColor="background1"/>
              </w:rPr>
            </w:pPr>
          </w:p>
          <w:p w:rsidR="00307B35" w:rsidRPr="00004DC7" w:rsidRDefault="00307B35" w:rsidP="00004DC7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FFFFFF" w:themeColor="background1"/>
                <w:sz w:val="44"/>
                <w:szCs w:val="44"/>
              </w:rPr>
              <w:t>Interests</w:t>
            </w:r>
          </w:p>
          <w:p w:rsidR="00004DC7" w:rsidRDefault="00004DC7" w:rsidP="00004DC7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Football</w:t>
            </w:r>
          </w:p>
          <w:p w:rsidR="00145CEC" w:rsidRDefault="00145CEC" w:rsidP="00004DC7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</w:p>
          <w:p w:rsidR="00145CEC" w:rsidRPr="00012A17" w:rsidRDefault="00145CEC" w:rsidP="00004DC7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Video Game</w:t>
            </w:r>
            <w:bookmarkStart w:id="0" w:name="_GoBack"/>
            <w:bookmarkEnd w:id="0"/>
          </w:p>
        </w:tc>
        <w:tc>
          <w:tcPr>
            <w:tcW w:w="7830" w:type="dxa"/>
            <w:vMerge/>
          </w:tcPr>
          <w:p w:rsidR="00307B35" w:rsidRPr="00012A17" w:rsidRDefault="00307B35" w:rsidP="00B717B3">
            <w:pPr>
              <w:ind w:right="288"/>
              <w:textAlignment w:val="baseline"/>
              <w:rPr>
                <w:rFonts w:ascii="Arimo" w:eastAsia="Times New Roman" w:hAnsi="Arimo" w:cs="Arimo"/>
                <w:color w:val="000000"/>
                <w:sz w:val="4"/>
              </w:rPr>
            </w:pPr>
          </w:p>
        </w:tc>
      </w:tr>
      <w:tr w:rsidR="00307B35" w:rsidRPr="00012A17" w:rsidTr="00012A17">
        <w:trPr>
          <w:trHeight w:val="2965"/>
        </w:trPr>
        <w:tc>
          <w:tcPr>
            <w:tcW w:w="4405" w:type="dxa"/>
            <w:vMerge/>
            <w:shd w:val="clear" w:color="auto" w:fill="auto"/>
          </w:tcPr>
          <w:p w:rsidR="00307B35" w:rsidRPr="00012A17" w:rsidRDefault="00307B35" w:rsidP="00AB75AF">
            <w:pPr>
              <w:rPr>
                <w:rFonts w:ascii="Arimo" w:hAnsi="Arimo" w:cs="Arimo"/>
              </w:rPr>
            </w:pPr>
          </w:p>
        </w:tc>
        <w:tc>
          <w:tcPr>
            <w:tcW w:w="7830" w:type="dxa"/>
          </w:tcPr>
          <w:p w:rsidR="00307B35" w:rsidRPr="00012A17" w:rsidRDefault="00307B35" w:rsidP="00B717B3">
            <w:pPr>
              <w:ind w:right="288"/>
              <w:rPr>
                <w:rFonts w:ascii="Arimo" w:hAnsi="Arimo" w:cs="Arimo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Education</w:t>
            </w:r>
          </w:p>
          <w:p w:rsidR="00012A17" w:rsidRDefault="00012A17" w:rsidP="00B717B3">
            <w:pPr>
              <w:ind w:right="288"/>
              <w:rPr>
                <w:rFonts w:ascii="Arimo" w:eastAsia="Times New Roman" w:hAnsi="Arimo" w:cs="Arimo"/>
                <w:b/>
                <w:color w:val="000000"/>
              </w:rPr>
            </w:pPr>
          </w:p>
          <w:p w:rsidR="00D37D0B" w:rsidRPr="00D37D0B" w:rsidRDefault="00D37D0B" w:rsidP="00D37D0B">
            <w:pPr>
              <w:ind w:right="288"/>
              <w:rPr>
                <w:rFonts w:ascii="Arimo" w:hAnsi="Arimo" w:cs="Arimo"/>
              </w:rPr>
            </w:pPr>
            <w:r w:rsidRPr="00D37D0B">
              <w:rPr>
                <w:rFonts w:ascii="Arimo" w:hAnsi="Arimo" w:cs="Arimo"/>
              </w:rPr>
              <w:t>2016</w:t>
            </w:r>
            <w:r w:rsidRPr="00D37D0B">
              <w:rPr>
                <w:rFonts w:ascii="Arimo" w:hAnsi="Arimo" w:cs="Arimo"/>
              </w:rPr>
              <w:t xml:space="preserve"> - Expected Graduation 2021 </w:t>
            </w:r>
          </w:p>
          <w:p w:rsidR="00E30270" w:rsidRPr="00D37D0B" w:rsidRDefault="00D37D0B" w:rsidP="00D37D0B">
            <w:pPr>
              <w:ind w:right="288"/>
              <w:rPr>
                <w:rFonts w:ascii="Arimo" w:eastAsia="Times New Roman" w:hAnsi="Arimo" w:cs="Arimo"/>
                <w:color w:val="000000"/>
              </w:rPr>
            </w:pPr>
            <w:r w:rsidRPr="00D37D0B">
              <w:rPr>
                <w:rFonts w:ascii="Arimo" w:hAnsi="Arimo" w:cs="Arimo"/>
              </w:rPr>
              <w:t>Media engineering and technology of the German University In Cairo</w:t>
            </w:r>
          </w:p>
          <w:p w:rsidR="00307B35" w:rsidRPr="00012A17" w:rsidRDefault="00307B35" w:rsidP="00D37D0B">
            <w:pPr>
              <w:ind w:right="288"/>
              <w:textAlignment w:val="baseline"/>
              <w:rPr>
                <w:rFonts w:ascii="Arimo" w:hAnsi="Arimo" w:cs="Arimo"/>
              </w:rPr>
            </w:pPr>
          </w:p>
          <w:p w:rsidR="00307B35" w:rsidRPr="00D37D0B" w:rsidRDefault="00D37D0B" w:rsidP="00D37D0B">
            <w:pPr>
              <w:ind w:right="288"/>
              <w:textAlignment w:val="baseline"/>
              <w:rPr>
                <w:rFonts w:ascii="Arimo" w:hAnsi="Arimo" w:cs="Arimo"/>
              </w:rPr>
            </w:pPr>
            <w:r w:rsidRPr="00D37D0B">
              <w:rPr>
                <w:rFonts w:ascii="Arimo" w:hAnsi="Arimo" w:cs="Arimo"/>
              </w:rPr>
              <w:t>Zahraa El Andalous</w:t>
            </w:r>
            <w:r w:rsidRPr="00D37D0B">
              <w:rPr>
                <w:rFonts w:ascii="Arimo" w:hAnsi="Arimo" w:cs="Arimo"/>
              </w:rPr>
              <w:t xml:space="preserve"> secondary school High School/Secondary Diplomas and Certificates Grade </w:t>
            </w:r>
            <w:r w:rsidRPr="00D37D0B">
              <w:rPr>
                <w:rFonts w:ascii="Arimo" w:hAnsi="Arimo" w:cs="Arimo"/>
              </w:rPr>
              <w:t>98.5</w:t>
            </w:r>
            <w:r w:rsidRPr="00D37D0B">
              <w:rPr>
                <w:rFonts w:ascii="Arimo" w:hAnsi="Arimo" w:cs="Arimo"/>
              </w:rPr>
              <w:t>%</w:t>
            </w:r>
          </w:p>
        </w:tc>
      </w:tr>
      <w:tr w:rsidR="00307B35" w:rsidRPr="00012A17" w:rsidTr="00012A17">
        <w:trPr>
          <w:trHeight w:val="851"/>
        </w:trPr>
        <w:tc>
          <w:tcPr>
            <w:tcW w:w="4405" w:type="dxa"/>
            <w:vMerge/>
            <w:shd w:val="clear" w:color="auto" w:fill="auto"/>
          </w:tcPr>
          <w:p w:rsidR="00307B35" w:rsidRPr="00012A17" w:rsidRDefault="00307B35">
            <w:pPr>
              <w:rPr>
                <w:rFonts w:ascii="Arimo" w:hAnsi="Arimo" w:cs="Arimo"/>
              </w:rPr>
            </w:pPr>
          </w:p>
        </w:tc>
        <w:tc>
          <w:tcPr>
            <w:tcW w:w="7830" w:type="dxa"/>
          </w:tcPr>
          <w:p w:rsidR="00307B35" w:rsidRPr="00012A17" w:rsidRDefault="00307B35" w:rsidP="00B717B3">
            <w:pPr>
              <w:ind w:right="288"/>
              <w:rPr>
                <w:rFonts w:ascii="Arimo" w:hAnsi="Arimo" w:cs="Arimo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Certifications</w:t>
            </w:r>
          </w:p>
          <w:p w:rsidR="00012A17" w:rsidRPr="00012A17" w:rsidRDefault="00012A17" w:rsidP="00B717B3">
            <w:pPr>
              <w:ind w:right="288"/>
              <w:rPr>
                <w:rFonts w:ascii="Arimo" w:hAnsi="Arimo" w:cs="Arimo"/>
              </w:rPr>
            </w:pPr>
          </w:p>
          <w:p w:rsidR="00307B35" w:rsidRPr="00497381" w:rsidRDefault="00307B35" w:rsidP="00497381">
            <w:pPr>
              <w:ind w:left="360" w:right="288"/>
              <w:rPr>
                <w:rFonts w:ascii="Arimo" w:hAnsi="Arimo" w:cs="Arimo"/>
              </w:rPr>
            </w:pPr>
            <w:r w:rsidRPr="00497381">
              <w:rPr>
                <w:rFonts w:ascii="Arimo" w:hAnsi="Arimo" w:cs="Arimo"/>
                <w:color w:val="000000"/>
              </w:rPr>
              <w:t>NLP Practitioner Certification</w:t>
            </w:r>
          </w:p>
        </w:tc>
      </w:tr>
    </w:tbl>
    <w:p w:rsidR="0058232E" w:rsidRPr="00012A17" w:rsidRDefault="0058232E" w:rsidP="009A79DC">
      <w:pPr>
        <w:rPr>
          <w:rFonts w:ascii="Arimo" w:hAnsi="Arimo" w:cs="Arimo"/>
        </w:rPr>
      </w:pPr>
    </w:p>
    <w:sectPr w:rsidR="0058232E" w:rsidRPr="00012A17" w:rsidSect="00E818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Arial"/>
    <w:charset w:val="EE"/>
    <w:family w:val="swiss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A6B"/>
    <w:multiLevelType w:val="multilevel"/>
    <w:tmpl w:val="FAB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45349"/>
    <w:multiLevelType w:val="hybridMultilevel"/>
    <w:tmpl w:val="B0E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44562"/>
    <w:multiLevelType w:val="multilevel"/>
    <w:tmpl w:val="252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77B30"/>
    <w:multiLevelType w:val="multilevel"/>
    <w:tmpl w:val="67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A7403"/>
    <w:multiLevelType w:val="multilevel"/>
    <w:tmpl w:val="B13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EF5C90"/>
    <w:multiLevelType w:val="multilevel"/>
    <w:tmpl w:val="AA6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E0C43"/>
    <w:multiLevelType w:val="multilevel"/>
    <w:tmpl w:val="11D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379A6"/>
    <w:multiLevelType w:val="multilevel"/>
    <w:tmpl w:val="622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5497A"/>
    <w:multiLevelType w:val="multilevel"/>
    <w:tmpl w:val="439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C7"/>
    <w:rsid w:val="00004DC7"/>
    <w:rsid w:val="00012A17"/>
    <w:rsid w:val="00016C75"/>
    <w:rsid w:val="000F0E81"/>
    <w:rsid w:val="00145CEC"/>
    <w:rsid w:val="001D7F7C"/>
    <w:rsid w:val="00307B35"/>
    <w:rsid w:val="00497381"/>
    <w:rsid w:val="0058232E"/>
    <w:rsid w:val="009A79DC"/>
    <w:rsid w:val="00B717B3"/>
    <w:rsid w:val="00D37D0B"/>
    <w:rsid w:val="00E26FD8"/>
    <w:rsid w:val="00E30270"/>
    <w:rsid w:val="00E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56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7F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7F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4D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7F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7F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4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ohamed-adel-0349201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tershed-by-Zety-Free-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CA81-EA01-4C0B-8321-33EF5334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Watershed-by-Zety-Free-Resume-Template.dotx</Template>
  <TotalTime>27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Watershed by Zety (Free Word Resume Template)</vt:lpstr>
    </vt:vector>
  </TitlesOfParts>
  <Company>Zety.com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by Zety (Free Word Resume Template)</dc:title>
  <dc:subject>Free Word Resume Template</dc:subject>
  <dc:creator>mohamed adel</dc:creator>
  <cp:keywords>Resume; Resume template</cp:keywords>
  <dc:description>Use the free resume template by Zety. Make your resume in 5 minutes. Visit zety.com.</dc:description>
  <cp:lastModifiedBy>mohamed adel</cp:lastModifiedBy>
  <cp:revision>1</cp:revision>
  <cp:lastPrinted>2019-05-09T09:19:00Z</cp:lastPrinted>
  <dcterms:created xsi:type="dcterms:W3CDTF">2019-05-09T08:52:00Z</dcterms:created>
  <dcterms:modified xsi:type="dcterms:W3CDTF">2019-05-09T09:19:00Z</dcterms:modified>
  <cp:category>Free Word Resume Template</cp:category>
</cp:coreProperties>
</file>